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1C771" w14:textId="043442E6" w:rsidR="00C6554A" w:rsidRPr="008B5277" w:rsidRDefault="000839A9" w:rsidP="00C6554A">
      <w:pPr>
        <w:pStyle w:val="Zdjcie"/>
      </w:pPr>
      <w:r>
        <w:rPr>
          <w:noProof/>
        </w:rPr>
        <w:drawing>
          <wp:inline distT="0" distB="0" distL="0" distR="0" wp14:anchorId="020BD46B" wp14:editId="0A9B55B9">
            <wp:extent cx="3562350" cy="4829175"/>
            <wp:effectExtent l="0" t="0" r="0" b="9525"/>
            <wp:docPr id="202125561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255616" name=""/>
                    <pic:cNvPicPr/>
                  </pic:nvPicPr>
                  <pic:blipFill rotWithShape="1">
                    <a:blip r:embed="rId7"/>
                    <a:srcRect l="7306" r="7306"/>
                    <a:stretch/>
                  </pic:blipFill>
                  <pic:spPr bwMode="auto">
                    <a:xfrm>
                      <a:off x="0" y="0"/>
                      <a:ext cx="3562350" cy="4829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ECF1A6" w14:textId="6390809A" w:rsidR="00C6554A" w:rsidRDefault="000839A9" w:rsidP="00C6554A">
      <w:pPr>
        <w:pStyle w:val="Tytu"/>
      </w:pPr>
      <w:proofErr w:type="spellStart"/>
      <w:r w:rsidRPr="000839A9">
        <w:t>Wizard's</w:t>
      </w:r>
      <w:proofErr w:type="spellEnd"/>
      <w:r w:rsidRPr="000839A9">
        <w:t xml:space="preserve"> of </w:t>
      </w:r>
      <w:proofErr w:type="spellStart"/>
      <w:r w:rsidRPr="000839A9">
        <w:t>Code</w:t>
      </w:r>
      <w:proofErr w:type="spellEnd"/>
    </w:p>
    <w:p w14:paraId="01FF3E9B" w14:textId="75668FF6" w:rsidR="00C6554A" w:rsidRPr="00D5413C" w:rsidRDefault="000839A9" w:rsidP="00C6554A">
      <w:pPr>
        <w:pStyle w:val="Podtytu"/>
      </w:pPr>
      <w:r>
        <w:t>Dokumentacja projektu grupowego</w:t>
      </w:r>
    </w:p>
    <w:p w14:paraId="381176DB" w14:textId="594CE4DB" w:rsidR="00C6554A" w:rsidRDefault="000839A9" w:rsidP="00C6554A">
      <w:pPr>
        <w:pStyle w:val="Informacjekontaktowe"/>
      </w:pPr>
      <w:r>
        <w:t>Justyna Mątewka</w:t>
      </w:r>
      <w:r w:rsidR="00C6554A">
        <w:rPr>
          <w:lang w:bidi="pl-PL"/>
        </w:rPr>
        <w:t xml:space="preserve"> | </w:t>
      </w:r>
      <w:r>
        <w:t>Adam Szweda</w:t>
      </w:r>
      <w:r w:rsidR="00C6554A">
        <w:rPr>
          <w:lang w:bidi="pl-PL"/>
        </w:rPr>
        <w:t xml:space="preserve"> </w:t>
      </w:r>
      <w:r w:rsidR="00C6554A">
        <w:rPr>
          <w:lang w:bidi="pl-PL"/>
        </w:rPr>
        <w:br w:type="page"/>
      </w:r>
    </w:p>
    <w:p w14:paraId="11099265" w14:textId="5F98FD01" w:rsidR="00C6554A" w:rsidRDefault="000839A9" w:rsidP="00C6554A">
      <w:pPr>
        <w:pStyle w:val="Nagwek1"/>
      </w:pPr>
      <w:r>
        <w:lastRenderedPageBreak/>
        <w:t>Opis ogólny</w:t>
      </w:r>
      <w:r w:rsidR="00391843">
        <w:t xml:space="preserve"> i w</w:t>
      </w:r>
      <w:r w:rsidR="00391843">
        <w:t>ybór tematu</w:t>
      </w:r>
    </w:p>
    <w:p w14:paraId="503F936F" w14:textId="6E773461" w:rsidR="00C6554A" w:rsidRPr="00514122" w:rsidRDefault="000146E9" w:rsidP="000146E9">
      <w:r>
        <w:t xml:space="preserve">Prezentowanym przez nas projektem jest aplikacja przeglądarkowa napisana w języku JavaScript. </w:t>
      </w:r>
      <w:r w:rsidR="00D91534">
        <w:t xml:space="preserve">Jest to szkielet gry </w:t>
      </w:r>
      <w:r w:rsidR="006333A8">
        <w:t xml:space="preserve">wyposażony w autorską grafikę i przykładowe rozgrywki. </w:t>
      </w:r>
    </w:p>
    <w:p w14:paraId="129B1773" w14:textId="52746977" w:rsidR="000839A9" w:rsidRDefault="006333A8" w:rsidP="000146E9">
      <w:r>
        <w:t>Pod wpływem impulsu, po obejrzeniu interesującego tutorialu, p</w:t>
      </w:r>
      <w:r w:rsidR="00D91534">
        <w:t>ostawiliśmy sobie ambitny cel – napisać funkcjonalną grę w języku nie bezpośrednio przystosowanym do tego zadania</w:t>
      </w:r>
      <w:r>
        <w:t xml:space="preserve"> i udało się.</w:t>
      </w:r>
    </w:p>
    <w:p w14:paraId="60669393" w14:textId="70D56B75" w:rsidR="00E63B5C" w:rsidRDefault="00E63B5C" w:rsidP="00E63B5C">
      <w:pPr>
        <w:pStyle w:val="Nagwek1"/>
      </w:pPr>
      <w:r>
        <w:t>Potencjalni odbiorcy</w:t>
      </w:r>
    </w:p>
    <w:p w14:paraId="3131CC02" w14:textId="262C60E3" w:rsidR="00E63B5C" w:rsidRDefault="006333A8" w:rsidP="006333A8">
      <w:proofErr w:type="spellStart"/>
      <w:r>
        <w:t>ooo</w:t>
      </w:r>
      <w:proofErr w:type="spellEnd"/>
    </w:p>
    <w:p w14:paraId="36AA4357" w14:textId="718FB579" w:rsidR="000839A9" w:rsidRDefault="000839A9" w:rsidP="00E63B5C">
      <w:pPr>
        <w:pStyle w:val="Nagwek1"/>
      </w:pPr>
      <w:r>
        <w:t>Wykorzystane technologie</w:t>
      </w:r>
    </w:p>
    <w:p w14:paraId="76D61538" w14:textId="2EE0FDE2" w:rsidR="006333A8" w:rsidRDefault="006333A8" w:rsidP="006333A8">
      <w:r>
        <w:t>Wersja JS</w:t>
      </w:r>
      <w:r>
        <w:br/>
        <w:t>Biblioteki</w:t>
      </w:r>
      <w:r>
        <w:br/>
        <w:t>Narzędzia</w:t>
      </w:r>
      <w:r>
        <w:br/>
        <w:t>Technologie</w:t>
      </w:r>
    </w:p>
    <w:p w14:paraId="3CCEB768" w14:textId="47DFD7AF" w:rsidR="000839A9" w:rsidRDefault="00E63B5C" w:rsidP="00EC436D">
      <w:pPr>
        <w:pStyle w:val="Nagwek1"/>
      </w:pPr>
      <w:r>
        <w:t>Widoki</w:t>
      </w:r>
      <w:r w:rsidR="000839A9">
        <w:t xml:space="preserve"> gry</w:t>
      </w:r>
    </w:p>
    <w:p w14:paraId="2CB81AA4" w14:textId="75603D61" w:rsidR="000839A9" w:rsidRDefault="00391843" w:rsidP="00391843">
      <w:proofErr w:type="spellStart"/>
      <w:r>
        <w:t>Ooo</w:t>
      </w:r>
      <w:proofErr w:type="spellEnd"/>
    </w:p>
    <w:p w14:paraId="52E8AC2B" w14:textId="73559D00" w:rsidR="00391843" w:rsidRDefault="00391843" w:rsidP="00391843">
      <w:r>
        <w:rPr>
          <w:noProof/>
        </w:rPr>
        <w:drawing>
          <wp:inline distT="0" distB="0" distL="0" distR="0" wp14:anchorId="1FA5FB78" wp14:editId="718313F0">
            <wp:extent cx="5274310" cy="2967355"/>
            <wp:effectExtent l="0" t="0" r="2540" b="4445"/>
            <wp:docPr id="385062699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4D24D0" w14:textId="0660502A" w:rsidR="000839A9" w:rsidRPr="0051204C" w:rsidRDefault="0051204C" w:rsidP="00EC436D">
      <w:pPr>
        <w:pStyle w:val="Nagwek1"/>
        <w:rPr>
          <w:lang w:val="en-GB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6A6AD18F" wp14:editId="0F97724A">
            <wp:simplePos x="0" y="0"/>
            <wp:positionH relativeFrom="column">
              <wp:posOffset>1342060</wp:posOffset>
            </wp:positionH>
            <wp:positionV relativeFrom="paragraph">
              <wp:posOffset>290170</wp:posOffset>
            </wp:positionV>
            <wp:extent cx="657860" cy="657860"/>
            <wp:effectExtent l="0" t="0" r="8890" b="8890"/>
            <wp:wrapNone/>
            <wp:docPr id="1962366154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860" cy="65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="000839A9" w:rsidRPr="0051204C">
        <w:rPr>
          <w:lang w:val="en-GB"/>
        </w:rPr>
        <w:t>Przeciwnicy</w:t>
      </w:r>
      <w:proofErr w:type="spellEnd"/>
    </w:p>
    <w:p w14:paraId="49C13038" w14:textId="37F00FB5" w:rsidR="000839A9" w:rsidRDefault="001A7649" w:rsidP="006333A8">
      <w:pPr>
        <w:rPr>
          <w:lang w:val="en-GB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F35DE48" wp14:editId="193477E9">
            <wp:simplePos x="0" y="0"/>
            <wp:positionH relativeFrom="column">
              <wp:posOffset>3230245</wp:posOffset>
            </wp:positionH>
            <wp:positionV relativeFrom="paragraph">
              <wp:posOffset>8255</wp:posOffset>
            </wp:positionV>
            <wp:extent cx="607060" cy="607060"/>
            <wp:effectExtent l="0" t="0" r="0" b="2540"/>
            <wp:wrapNone/>
            <wp:docPr id="104833092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060" cy="60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91843" w:rsidRPr="006333A8">
        <w:rPr>
          <w:lang w:val="en-GB"/>
        </w:rPr>
        <w:t>Sir deadline:</w:t>
      </w:r>
      <w:r w:rsidR="00391843">
        <w:rPr>
          <w:lang w:val="en-GB"/>
        </w:rPr>
        <w:tab/>
      </w:r>
      <w:r w:rsidR="00391843">
        <w:rPr>
          <w:lang w:val="en-GB"/>
        </w:rPr>
        <w:tab/>
      </w:r>
      <w:r w:rsidR="006333A8" w:rsidRPr="006333A8">
        <w:rPr>
          <w:lang w:val="en-GB"/>
        </w:rPr>
        <w:tab/>
      </w:r>
      <w:r w:rsidR="0051204C">
        <w:rPr>
          <w:lang w:val="en-GB"/>
        </w:rPr>
        <w:tab/>
      </w:r>
      <w:r w:rsidR="0051204C">
        <w:rPr>
          <w:lang w:val="en-GB"/>
        </w:rPr>
        <w:tab/>
      </w:r>
      <w:r w:rsidR="006333A8" w:rsidRPr="006333A8">
        <w:rPr>
          <w:lang w:val="en-GB"/>
        </w:rPr>
        <w:t>404:</w:t>
      </w:r>
      <w:r w:rsidR="006333A8" w:rsidRPr="006333A8">
        <w:rPr>
          <w:lang w:val="en-GB"/>
        </w:rPr>
        <w:tab/>
        <w:t xml:space="preserve"> </w:t>
      </w:r>
    </w:p>
    <w:p w14:paraId="6997A5A7" w14:textId="03D60E0A" w:rsidR="0051204C" w:rsidRDefault="0051204C" w:rsidP="006333A8">
      <w:pPr>
        <w:rPr>
          <w:lang w:val="en-GB"/>
        </w:rPr>
      </w:pPr>
    </w:p>
    <w:p w14:paraId="0F7CF478" w14:textId="4C92C567" w:rsidR="0051204C" w:rsidRPr="006333A8" w:rsidRDefault="0051204C" w:rsidP="006333A8">
      <w:pPr>
        <w:rPr>
          <w:lang w:val="en-GB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FC0B6D2" wp14:editId="346F8FC8">
            <wp:simplePos x="0" y="0"/>
            <wp:positionH relativeFrom="column">
              <wp:posOffset>1336015</wp:posOffset>
            </wp:positionH>
            <wp:positionV relativeFrom="paragraph">
              <wp:posOffset>157759</wp:posOffset>
            </wp:positionV>
            <wp:extent cx="607060" cy="607060"/>
            <wp:effectExtent l="0" t="0" r="0" b="2540"/>
            <wp:wrapNone/>
            <wp:docPr id="385699027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060" cy="60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617100C7" wp14:editId="1633DFE0">
            <wp:simplePos x="0" y="0"/>
            <wp:positionH relativeFrom="column">
              <wp:posOffset>3223107</wp:posOffset>
            </wp:positionH>
            <wp:positionV relativeFrom="paragraph">
              <wp:posOffset>159080</wp:posOffset>
            </wp:positionV>
            <wp:extent cx="607060" cy="607060"/>
            <wp:effectExtent l="0" t="0" r="0" b="2540"/>
            <wp:wrapNone/>
            <wp:docPr id="87944793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060" cy="60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60DBC82" w14:textId="5747E619" w:rsidR="006333A8" w:rsidRPr="00391843" w:rsidRDefault="00391843" w:rsidP="00391843">
      <w:pPr>
        <w:rPr>
          <w:lang w:val="en-GB"/>
        </w:rPr>
      </w:pPr>
      <w:r>
        <w:rPr>
          <w:lang w:val="en-GB"/>
        </w:rPr>
        <w:t>Error in l</w:t>
      </w:r>
      <w:r w:rsidR="006333A8" w:rsidRPr="006333A8">
        <w:rPr>
          <w:lang w:val="en-GB"/>
        </w:rPr>
        <w:t>ine 9</w:t>
      </w: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="0051204C">
        <w:rPr>
          <w:lang w:val="en-GB"/>
        </w:rPr>
        <w:tab/>
      </w:r>
      <w:r>
        <w:rPr>
          <w:lang w:val="en-GB"/>
        </w:rPr>
        <w:t>Bug:</w:t>
      </w:r>
      <w:r>
        <w:rPr>
          <w:lang w:val="en-GB"/>
        </w:rPr>
        <w:br/>
        <w:t>has</w:t>
      </w:r>
      <w:r w:rsidR="006333A8" w:rsidRPr="006333A8">
        <w:rPr>
          <w:lang w:val="en-GB"/>
        </w:rPr>
        <w:t xml:space="preserve"> 7 lines:</w:t>
      </w:r>
      <w:r>
        <w:rPr>
          <w:lang w:val="en-GB"/>
        </w:rPr>
        <w:tab/>
      </w:r>
    </w:p>
    <w:p w14:paraId="4FA57F1B" w14:textId="046FA74B" w:rsidR="000839A9" w:rsidRDefault="000839A9" w:rsidP="00EC436D">
      <w:pPr>
        <w:pStyle w:val="Nagwek1"/>
      </w:pPr>
      <w:r>
        <w:t>Opis rozgrywki</w:t>
      </w:r>
    </w:p>
    <w:sdt>
      <w:sdtPr>
        <w:alias w:val="Tekst akapitu:"/>
        <w:tag w:val="Tekst akapitu:"/>
        <w:id w:val="1539694651"/>
        <w:placeholder>
          <w:docPart w:val="EE446DC5E7C64E3F97BF23114AA1437E"/>
        </w:placeholder>
        <w:temporary/>
        <w:showingPlcHdr/>
        <w15:appearance w15:val="hidden"/>
      </w:sdtPr>
      <w:sdtContent>
        <w:p w14:paraId="1B0A213A" w14:textId="77777777" w:rsidR="000839A9" w:rsidRDefault="000839A9" w:rsidP="00EC436D">
          <w:r>
            <w:rPr>
              <w:lang w:bidi="pl-PL"/>
            </w:rPr>
            <w:t>Aby zamienić tekst zastępczy na tej stronie na własny, zaznacz go w całości i zacznij pisać. Tylko nie rób tego od razu!</w:t>
          </w:r>
        </w:p>
        <w:p w14:paraId="79D9A4C8" w14:textId="77777777" w:rsidR="000839A9" w:rsidRDefault="000839A9" w:rsidP="00EC436D">
          <w:r>
            <w:rPr>
              <w:lang w:bidi="pl-PL"/>
            </w:rPr>
            <w:t>Najpierw zapoznaj się z kilkoma poradami ułatwiającymi szybkie formatowanie raportu. Przekonasz się, jakie to proste.</w:t>
          </w:r>
        </w:p>
      </w:sdtContent>
    </w:sdt>
    <w:p w14:paraId="1D1DF17E" w14:textId="77777777" w:rsidR="00E63B5C" w:rsidRDefault="00E63B5C" w:rsidP="00E63B5C">
      <w:r>
        <w:rPr>
          <w:noProof/>
        </w:rPr>
        <w:lastRenderedPageBreak/>
        <w:drawing>
          <wp:inline distT="0" distB="0" distL="0" distR="0" wp14:anchorId="4DE2958F" wp14:editId="08907A07">
            <wp:extent cx="5760720" cy="3133725"/>
            <wp:effectExtent l="0" t="0" r="0" b="9525"/>
            <wp:docPr id="171039087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39087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9A60150" wp14:editId="608D1854">
            <wp:extent cx="5760720" cy="3402330"/>
            <wp:effectExtent l="0" t="0" r="0" b="7620"/>
            <wp:docPr id="21103480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3480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0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6417F" w14:textId="77777777" w:rsidR="00E63B5C" w:rsidRDefault="00E63B5C" w:rsidP="00E63B5C">
      <w:r>
        <w:rPr>
          <w:noProof/>
        </w:rPr>
        <w:lastRenderedPageBreak/>
        <w:drawing>
          <wp:inline distT="0" distB="0" distL="0" distR="0" wp14:anchorId="1FEB262F" wp14:editId="1B24A07C">
            <wp:extent cx="5760720" cy="3380740"/>
            <wp:effectExtent l="0" t="0" r="0" b="0"/>
            <wp:docPr id="92948951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48951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8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B6CFE" w14:textId="77777777" w:rsidR="00E63B5C" w:rsidRDefault="00E63B5C" w:rsidP="00E63B5C">
      <w:r>
        <w:rPr>
          <w:noProof/>
        </w:rPr>
        <w:drawing>
          <wp:inline distT="0" distB="0" distL="0" distR="0" wp14:anchorId="672D6C7E" wp14:editId="54A8077F">
            <wp:extent cx="5760720" cy="3395345"/>
            <wp:effectExtent l="0" t="0" r="0" b="0"/>
            <wp:docPr id="210213311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13311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9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12D88" w14:textId="77777777" w:rsidR="00E63B5C" w:rsidRDefault="00E63B5C" w:rsidP="00E63B5C"/>
    <w:p w14:paraId="5EDC8B8D" w14:textId="77777777" w:rsidR="00E63B5C" w:rsidRDefault="00E63B5C" w:rsidP="00E63B5C">
      <w:r>
        <w:rPr>
          <w:noProof/>
        </w:rPr>
        <w:lastRenderedPageBreak/>
        <w:drawing>
          <wp:inline distT="0" distB="0" distL="0" distR="0" wp14:anchorId="4D34784A" wp14:editId="70F790F6">
            <wp:extent cx="5760720" cy="2210435"/>
            <wp:effectExtent l="0" t="0" r="0" b="0"/>
            <wp:docPr id="88064697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646979" name=""/>
                    <pic:cNvPicPr/>
                  </pic:nvPicPr>
                  <pic:blipFill rotWithShape="1">
                    <a:blip r:embed="rId17"/>
                    <a:srcRect t="51356"/>
                    <a:stretch/>
                  </pic:blipFill>
                  <pic:spPr bwMode="auto">
                    <a:xfrm>
                      <a:off x="0" y="0"/>
                      <a:ext cx="5760720" cy="22104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BAD83F" w14:textId="77777777" w:rsidR="00E63B5C" w:rsidRDefault="00E63B5C" w:rsidP="00EC436D"/>
    <w:p w14:paraId="18D8F035" w14:textId="1C60ABF6" w:rsidR="000839A9" w:rsidRDefault="000839A9" w:rsidP="00EC436D">
      <w:pPr>
        <w:pStyle w:val="Nagwek1"/>
      </w:pPr>
      <w:r>
        <w:t>Baza danych</w:t>
      </w:r>
    </w:p>
    <w:p w14:paraId="40DDF90A" w14:textId="3E597404" w:rsidR="000839A9" w:rsidRDefault="00391843" w:rsidP="00391843">
      <w:proofErr w:type="spellStart"/>
      <w:r>
        <w:t>ooo</w:t>
      </w:r>
      <w:proofErr w:type="spellEnd"/>
    </w:p>
    <w:p w14:paraId="1EE54F41" w14:textId="1EDE568F" w:rsidR="000839A9" w:rsidRDefault="000839A9" w:rsidP="00EC436D">
      <w:pPr>
        <w:pStyle w:val="Nagwek1"/>
      </w:pPr>
      <w:r>
        <w:t>Przykładowe źródła</w:t>
      </w:r>
    </w:p>
    <w:p w14:paraId="4964F81C" w14:textId="21459052" w:rsidR="00391843" w:rsidRDefault="00391843" w:rsidP="00391843">
      <w:hyperlink r:id="rId18" w:history="1">
        <w:r w:rsidRPr="00391843">
          <w:rPr>
            <w:rStyle w:val="Hipercze"/>
          </w:rPr>
          <w:t>https://www.youtube.com/@ChrisCourses/videos</w:t>
        </w:r>
      </w:hyperlink>
    </w:p>
    <w:p w14:paraId="3CA52702" w14:textId="0D596086" w:rsidR="000839A9" w:rsidRDefault="00391843" w:rsidP="00391843">
      <w:hyperlink r:id="rId19" w:history="1">
        <w:r w:rsidRPr="0059187F">
          <w:rPr>
            <w:rStyle w:val="Hipercze"/>
          </w:rPr>
          <w:t>https://www.youtube.com/watch?v=GFO_txvwK_c</w:t>
        </w:r>
      </w:hyperlink>
    </w:p>
    <w:p w14:paraId="78864A28" w14:textId="002DD35A" w:rsidR="00391843" w:rsidRDefault="00391843" w:rsidP="00391843">
      <w:hyperlink r:id="rId20" w:history="1">
        <w:r w:rsidRPr="0059187F">
          <w:rPr>
            <w:rStyle w:val="Hipercze"/>
          </w:rPr>
          <w:t>https://opengameart.org/art-search-advanced?keys=&amp;field_art_type_tid[]=9&amp;sort_by=count&amp;sort_order=DESC</w:t>
        </w:r>
      </w:hyperlink>
      <w:r>
        <w:t xml:space="preserve"> </w:t>
      </w:r>
    </w:p>
    <w:p w14:paraId="5FEB8A9D" w14:textId="77777777" w:rsidR="00391843" w:rsidRDefault="00391843" w:rsidP="00391843"/>
    <w:p w14:paraId="48B37C47" w14:textId="71623A66" w:rsidR="00000000" w:rsidRDefault="00000000" w:rsidP="000839A9">
      <w:pPr>
        <w:pStyle w:val="Nagwek2"/>
      </w:pPr>
    </w:p>
    <w:sectPr w:rsidR="002C74C0" w:rsidSect="009F0F2E">
      <w:footerReference w:type="default" r:id="rId21"/>
      <w:pgSz w:w="11906" w:h="16838" w:code="9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30BC4F" w14:textId="77777777" w:rsidR="009F0F2E" w:rsidRDefault="009F0F2E" w:rsidP="00C6554A">
      <w:pPr>
        <w:spacing w:before="0" w:after="0" w:line="240" w:lineRule="auto"/>
      </w:pPr>
      <w:r>
        <w:separator/>
      </w:r>
    </w:p>
  </w:endnote>
  <w:endnote w:type="continuationSeparator" w:id="0">
    <w:p w14:paraId="1AEA0491" w14:textId="77777777" w:rsidR="009F0F2E" w:rsidRDefault="009F0F2E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EE"/>
    <w:family w:val="roman"/>
    <w:pitch w:val="variable"/>
    <w:sig w:usb0="A00002EF" w:usb1="4000204B" w:usb2="00000000" w:usb3="00000000" w:csb0="0000019F" w:csb1="00000000"/>
  </w:font>
  <w:font w:name="STXinwei">
    <w:altName w:val="华文新魏"/>
    <w:charset w:val="86"/>
    <w:family w:val="auto"/>
    <w:pitch w:val="variable"/>
    <w:sig w:usb0="00000001" w:usb1="080F0000" w:usb2="00000010" w:usb3="00000000" w:csb0="00040000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0E64A6" w14:textId="77777777" w:rsidR="00000000" w:rsidRDefault="00ED7C44">
    <w:pPr>
      <w:pStyle w:val="Stopka"/>
      <w:rPr>
        <w:noProof/>
      </w:rPr>
    </w:pPr>
    <w:r>
      <w:rPr>
        <w:noProof/>
        <w:lang w:bidi="pl-PL"/>
      </w:rPr>
      <w:t xml:space="preserve">Strona </w:t>
    </w:r>
    <w:r>
      <w:rPr>
        <w:noProof/>
        <w:lang w:bidi="pl-PL"/>
      </w:rPr>
      <w:fldChar w:fldCharType="begin"/>
    </w:r>
    <w:r>
      <w:rPr>
        <w:noProof/>
        <w:lang w:bidi="pl-PL"/>
      </w:rPr>
      <w:instrText xml:space="preserve"> PAGE  \* Arabic  \* MERGEFORMAT </w:instrText>
    </w:r>
    <w:r>
      <w:rPr>
        <w:noProof/>
        <w:lang w:bidi="pl-PL"/>
      </w:rPr>
      <w:fldChar w:fldCharType="separate"/>
    </w:r>
    <w:r w:rsidR="0089714F">
      <w:rPr>
        <w:noProof/>
        <w:lang w:bidi="pl-PL"/>
      </w:rPr>
      <w:t>1</w:t>
    </w:r>
    <w:r>
      <w:rPr>
        <w:noProof/>
        <w:lang w:bidi="pl-P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50A327" w14:textId="77777777" w:rsidR="009F0F2E" w:rsidRDefault="009F0F2E" w:rsidP="00C6554A">
      <w:pPr>
        <w:spacing w:before="0" w:after="0" w:line="240" w:lineRule="auto"/>
      </w:pPr>
      <w:r>
        <w:separator/>
      </w:r>
    </w:p>
  </w:footnote>
  <w:footnote w:type="continuationSeparator" w:id="0">
    <w:p w14:paraId="6EE8E896" w14:textId="77777777" w:rsidR="009F0F2E" w:rsidRDefault="009F0F2E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anumerowan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apunktowana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ykuł %1."/>
      <w:lvlJc w:val="left"/>
      <w:pPr>
        <w:ind w:left="0" w:firstLine="0"/>
      </w:pPr>
    </w:lvl>
    <w:lvl w:ilvl="1">
      <w:start w:val="1"/>
      <w:numFmt w:val="decimalZero"/>
      <w:isLgl/>
      <w:lvlText w:val="Sekcja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889413500">
    <w:abstractNumId w:val="9"/>
  </w:num>
  <w:num w:numId="2" w16cid:durableId="230652562">
    <w:abstractNumId w:val="8"/>
  </w:num>
  <w:num w:numId="3" w16cid:durableId="649988421">
    <w:abstractNumId w:val="8"/>
  </w:num>
  <w:num w:numId="4" w16cid:durableId="634407383">
    <w:abstractNumId w:val="9"/>
  </w:num>
  <w:num w:numId="5" w16cid:durableId="1202354915">
    <w:abstractNumId w:val="12"/>
  </w:num>
  <w:num w:numId="6" w16cid:durableId="1153596442">
    <w:abstractNumId w:val="10"/>
  </w:num>
  <w:num w:numId="7" w16cid:durableId="691492263">
    <w:abstractNumId w:val="11"/>
  </w:num>
  <w:num w:numId="8" w16cid:durableId="361125953">
    <w:abstractNumId w:val="7"/>
  </w:num>
  <w:num w:numId="9" w16cid:durableId="921718520">
    <w:abstractNumId w:val="6"/>
  </w:num>
  <w:num w:numId="10" w16cid:durableId="1909999863">
    <w:abstractNumId w:val="5"/>
  </w:num>
  <w:num w:numId="11" w16cid:durableId="1037589259">
    <w:abstractNumId w:val="4"/>
  </w:num>
  <w:num w:numId="12" w16cid:durableId="117838704">
    <w:abstractNumId w:val="3"/>
  </w:num>
  <w:num w:numId="13" w16cid:durableId="1229337569">
    <w:abstractNumId w:val="2"/>
  </w:num>
  <w:num w:numId="14" w16cid:durableId="1376273317">
    <w:abstractNumId w:val="1"/>
  </w:num>
  <w:num w:numId="15" w16cid:durableId="10842548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9A9"/>
    <w:rsid w:val="000146E9"/>
    <w:rsid w:val="000839A9"/>
    <w:rsid w:val="001A7649"/>
    <w:rsid w:val="002554CD"/>
    <w:rsid w:val="00293B83"/>
    <w:rsid w:val="002B4294"/>
    <w:rsid w:val="00333D0D"/>
    <w:rsid w:val="00391843"/>
    <w:rsid w:val="004C049F"/>
    <w:rsid w:val="005000E2"/>
    <w:rsid w:val="0051204C"/>
    <w:rsid w:val="006333A8"/>
    <w:rsid w:val="006A3CE7"/>
    <w:rsid w:val="0089714F"/>
    <w:rsid w:val="009F0F2E"/>
    <w:rsid w:val="00C6554A"/>
    <w:rsid w:val="00D64435"/>
    <w:rsid w:val="00D91534"/>
    <w:rsid w:val="00E63B5C"/>
    <w:rsid w:val="00ED7C44"/>
    <w:rsid w:val="00F22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B15BDD7"/>
  <w15:chartTrackingRefBased/>
  <w15:docId w15:val="{89B116C7-7CFD-45FF-8998-0D359B9DA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pl-PL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333D0D"/>
  </w:style>
  <w:style w:type="paragraph" w:styleId="Nagwek1">
    <w:name w:val="heading 1"/>
    <w:basedOn w:val="Normalny"/>
    <w:next w:val="Normalny"/>
    <w:link w:val="Nagwek1Znak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Informacjekontaktowe">
    <w:name w:val="Informacje kontaktowe"/>
    <w:basedOn w:val="Normalny"/>
    <w:uiPriority w:val="4"/>
    <w:qFormat/>
    <w:rsid w:val="00C6554A"/>
    <w:pPr>
      <w:spacing w:before="0" w:after="0"/>
      <w:jc w:val="center"/>
    </w:pPr>
  </w:style>
  <w:style w:type="paragraph" w:styleId="Listapunktowana">
    <w:name w:val="List Bullet"/>
    <w:basedOn w:val="Normalny"/>
    <w:uiPriority w:val="10"/>
    <w:unhideWhenUsed/>
    <w:qFormat/>
    <w:rsid w:val="00C6554A"/>
    <w:pPr>
      <w:numPr>
        <w:numId w:val="4"/>
      </w:numPr>
    </w:pPr>
  </w:style>
  <w:style w:type="paragraph" w:styleId="Tytu">
    <w:name w:val="Title"/>
    <w:basedOn w:val="Normalny"/>
    <w:link w:val="TytuZnak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ytuZnak">
    <w:name w:val="Tytuł Znak"/>
    <w:basedOn w:val="Domylnaczcionkaakapitu"/>
    <w:link w:val="Tytu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Podtytu">
    <w:name w:val="Subtitle"/>
    <w:basedOn w:val="Normalny"/>
    <w:link w:val="PodtytuZnak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PodtytuZnak">
    <w:name w:val="Podtytuł Znak"/>
    <w:basedOn w:val="Domylnaczcionkaakapitu"/>
    <w:link w:val="Podtytu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Stopka">
    <w:name w:val="footer"/>
    <w:basedOn w:val="Normalny"/>
    <w:link w:val="StopkaZnak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StopkaZnak">
    <w:name w:val="Stopka Znak"/>
    <w:basedOn w:val="Domylnaczcionkaakapitu"/>
    <w:link w:val="Stopka"/>
    <w:uiPriority w:val="99"/>
    <w:rsid w:val="00C6554A"/>
    <w:rPr>
      <w:caps/>
    </w:rPr>
  </w:style>
  <w:style w:type="paragraph" w:customStyle="1" w:styleId="Zdjcie">
    <w:name w:val="Zdjęcie"/>
    <w:basedOn w:val="Normalny"/>
    <w:uiPriority w:val="1"/>
    <w:qFormat/>
    <w:rsid w:val="00C6554A"/>
    <w:pPr>
      <w:spacing w:before="0" w:after="0" w:line="240" w:lineRule="auto"/>
      <w:jc w:val="center"/>
    </w:pPr>
  </w:style>
  <w:style w:type="paragraph" w:styleId="Nagwek">
    <w:name w:val="header"/>
    <w:basedOn w:val="Normalny"/>
    <w:link w:val="NagwekZnak"/>
    <w:uiPriority w:val="99"/>
    <w:unhideWhenUsed/>
    <w:rsid w:val="00C6554A"/>
    <w:pPr>
      <w:spacing w:before="0"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anumerowana">
    <w:name w:val="List Number"/>
    <w:basedOn w:val="Normalny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Nagwek3Znak">
    <w:name w:val="Nagłówek 3 Znak"/>
    <w:basedOn w:val="Domylnaczcionkaakapitu"/>
    <w:link w:val="Nagwek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Wyrnienieintensywne">
    <w:name w:val="Intense Emphasis"/>
    <w:basedOn w:val="Domylnaczcionkaakapitu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semiHidden/>
    <w:rsid w:val="00C6554A"/>
    <w:rPr>
      <w:i/>
      <w:iCs/>
      <w:color w:val="007789" w:themeColor="accent1" w:themeShade="BF"/>
    </w:rPr>
  </w:style>
  <w:style w:type="character" w:styleId="Odwoanieintensywne">
    <w:name w:val="Intense Reference"/>
    <w:basedOn w:val="Domylnaczcionkaakapitu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6554A"/>
    <w:rPr>
      <w:rFonts w:ascii="Segoe UI" w:hAnsi="Segoe UI" w:cs="Segoe UI"/>
      <w:szCs w:val="18"/>
    </w:rPr>
  </w:style>
  <w:style w:type="paragraph" w:styleId="Tekstblokowy">
    <w:name w:val="Block Text"/>
    <w:basedOn w:val="Normalny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Tekstpodstawowy3">
    <w:name w:val="Body Text 3"/>
    <w:basedOn w:val="Normalny"/>
    <w:link w:val="Tekstpodstawowy3Znak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Tekstpodstawowy3Znak">
    <w:name w:val="Tekst podstawowy 3 Znak"/>
    <w:basedOn w:val="Domylnaczcionkaakapitu"/>
    <w:link w:val="Tekstpodstawowy3"/>
    <w:uiPriority w:val="99"/>
    <w:semiHidden/>
    <w:rsid w:val="00C6554A"/>
    <w:rPr>
      <w:szCs w:val="16"/>
    </w:rPr>
  </w:style>
  <w:style w:type="paragraph" w:styleId="Tekstpodstawowywcity3">
    <w:name w:val="Body Text Indent 3"/>
    <w:basedOn w:val="Normalny"/>
    <w:link w:val="Tekstpodstawowywcity3Znak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Tekstpodstawowywcity3Znak">
    <w:name w:val="Tekst podstawowy wcięty 3 Znak"/>
    <w:basedOn w:val="Domylnaczcionkaakapitu"/>
    <w:link w:val="Tekstpodstawowywcity3"/>
    <w:uiPriority w:val="99"/>
    <w:semiHidden/>
    <w:rsid w:val="00C6554A"/>
    <w:rPr>
      <w:szCs w:val="16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C6554A"/>
    <w:rPr>
      <w:sz w:val="22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C6554A"/>
    <w:rPr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C6554A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C6554A"/>
    <w:rPr>
      <w:b/>
      <w:bCs/>
      <w:szCs w:val="20"/>
    </w:rPr>
  </w:style>
  <w:style w:type="paragraph" w:styleId="Mapadokumentu">
    <w:name w:val="Document Map"/>
    <w:basedOn w:val="Normalny"/>
    <w:link w:val="MapadokumentuZnak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MapadokumentuZnak">
    <w:name w:val="Mapa dokumentu Znak"/>
    <w:basedOn w:val="Domylnaczcionkaakapitu"/>
    <w:link w:val="Mapadokumentu"/>
    <w:uiPriority w:val="99"/>
    <w:semiHidden/>
    <w:rsid w:val="00C6554A"/>
    <w:rPr>
      <w:rFonts w:ascii="Segoe UI" w:hAnsi="Segoe UI" w:cs="Segoe UI"/>
      <w:szCs w:val="16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C6554A"/>
    <w:rPr>
      <w:szCs w:val="20"/>
    </w:rPr>
  </w:style>
  <w:style w:type="paragraph" w:styleId="Adreszwrotnynakopercie">
    <w:name w:val="envelope return"/>
    <w:basedOn w:val="Normalny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UyteHipercze">
    <w:name w:val="FollowedHyperlink"/>
    <w:basedOn w:val="Domylnaczcionkaakapitu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C6554A"/>
    <w:rPr>
      <w:szCs w:val="20"/>
    </w:rPr>
  </w:style>
  <w:style w:type="character" w:styleId="HTML-kod">
    <w:name w:val="HTML Code"/>
    <w:basedOn w:val="Domylnaczcionkaakapitu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-klawiatura">
    <w:name w:val="HTML Keyboard"/>
    <w:basedOn w:val="Domylnaczcionkaakapitu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C6554A"/>
    <w:rPr>
      <w:rFonts w:ascii="Consolas" w:hAnsi="Consolas"/>
      <w:szCs w:val="20"/>
    </w:rPr>
  </w:style>
  <w:style w:type="character" w:styleId="HTML-staaszeroko">
    <w:name w:val="HTML Typewriter"/>
    <w:basedOn w:val="Domylnaczcionkaakapitu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ipercze">
    <w:name w:val="Hyperlink"/>
    <w:basedOn w:val="Domylnaczcionkaakapitu"/>
    <w:uiPriority w:val="99"/>
    <w:unhideWhenUsed/>
    <w:rsid w:val="00C6554A"/>
    <w:rPr>
      <w:color w:val="835D00" w:themeColor="accent3" w:themeShade="80"/>
      <w:u w:val="single"/>
    </w:rPr>
  </w:style>
  <w:style w:type="paragraph" w:styleId="Tekstmakra">
    <w:name w:val="macro"/>
    <w:link w:val="TekstmakraZnak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kstmakraZnak">
    <w:name w:val="Tekst makra Znak"/>
    <w:basedOn w:val="Domylnaczcionkaakapitu"/>
    <w:link w:val="Tekstmakra"/>
    <w:uiPriority w:val="99"/>
    <w:semiHidden/>
    <w:rsid w:val="00C6554A"/>
    <w:rPr>
      <w:rFonts w:ascii="Consolas" w:hAnsi="Consolas"/>
      <w:szCs w:val="20"/>
    </w:rPr>
  </w:style>
  <w:style w:type="character" w:styleId="Tekstzastpczy">
    <w:name w:val="Placeholder Text"/>
    <w:basedOn w:val="Domylnaczcionkaakapitu"/>
    <w:uiPriority w:val="99"/>
    <w:semiHidden/>
    <w:rsid w:val="00C6554A"/>
    <w:rPr>
      <w:color w:val="595959" w:themeColor="text1" w:themeTint="A6"/>
    </w:rPr>
  </w:style>
  <w:style w:type="paragraph" w:styleId="Zwykytekst">
    <w:name w:val="Plain Text"/>
    <w:basedOn w:val="Normalny"/>
    <w:link w:val="ZwykytekstZnak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ZwykytekstZnak">
    <w:name w:val="Zwykły tekst Znak"/>
    <w:basedOn w:val="Domylnaczcionkaakapitu"/>
    <w:link w:val="Zwykytekst"/>
    <w:uiPriority w:val="99"/>
    <w:semiHidden/>
    <w:rsid w:val="00C6554A"/>
    <w:rPr>
      <w:rFonts w:ascii="Consolas" w:hAnsi="Consolas"/>
      <w:szCs w:val="21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D915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www.youtube.com/@ChrisCourses/videos" TargetMode="Externa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https://opengameart.org/art-search-advanced?keys=&amp;field_art_type_tid%5b%5d=9&amp;sort_by=count&amp;sort_order=DESC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glossaryDocument" Target="glossary/document.xml"/><Relationship Id="rId10" Type="http://schemas.openxmlformats.org/officeDocument/2006/relationships/image" Target="media/image4.png"/><Relationship Id="rId19" Type="http://schemas.openxmlformats.org/officeDocument/2006/relationships/hyperlink" Target="https://www.youtube.com/watch?v=GFO_txvwK_c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AppData\Local\Microsoft\Office\16.0\DTS\pl-PL%7b531D3127-34A9-4163-8915-61400F7BF4FE%7d\%7bD8A8E675-A5D3-42E9-8037-193A5CC9497E%7dtf02835058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E446DC5E7C64E3F97BF23114AA1437E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08FFA853-F932-4299-9CFC-C50936C72C4D}"/>
      </w:docPartPr>
      <w:docPartBody>
        <w:p w:rsidR="00FB4B36" w:rsidRDefault="00FB4B36" w:rsidP="00C6554A">
          <w:r>
            <w:rPr>
              <w:lang w:bidi="pl-PL"/>
            </w:rPr>
            <w:t>Aby zamienić tekst zastępczy na tej stronie na własny, zaznacz go w całości i zacznij pisać. Tylko nie rób tego od razu!</w:t>
          </w:r>
        </w:p>
        <w:p w:rsidR="00000000" w:rsidRDefault="00FB4B36" w:rsidP="00FB4B36">
          <w:pPr>
            <w:pStyle w:val="EE446DC5E7C64E3F97BF23114AA1437E"/>
          </w:pPr>
          <w:r>
            <w:rPr>
              <w:lang w:bidi="pl-PL"/>
            </w:rPr>
            <w:t>Najpierw zapoznaj się z kilkoma poradami ułatwiającymi szybkie formatowanie raportu. Przekonasz się, jakie to proste.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EE"/>
    <w:family w:val="roman"/>
    <w:pitch w:val="variable"/>
    <w:sig w:usb0="A00002EF" w:usb1="4000204B" w:usb2="00000000" w:usb3="00000000" w:csb0="0000019F" w:csb1="00000000"/>
  </w:font>
  <w:font w:name="STXinwei">
    <w:altName w:val="华文新魏"/>
    <w:charset w:val="86"/>
    <w:family w:val="auto"/>
    <w:pitch w:val="variable"/>
    <w:sig w:usb0="00000001" w:usb1="080F0000" w:usb2="00000010" w:usb3="00000000" w:csb0="00040000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BAA6FCB4"/>
    <w:lvl w:ilvl="0">
      <w:start w:val="1"/>
      <w:numFmt w:val="bullet"/>
      <w:pStyle w:val="Listapunktowana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 w16cid:durableId="138682931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B36"/>
    <w:rsid w:val="008942EE"/>
    <w:rsid w:val="00FB4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l-PL" w:eastAsia="pl-PL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BC9EE3B5DBF8479D8F98B70BE2B02E24">
    <w:name w:val="BC9EE3B5DBF8479D8F98B70BE2B02E24"/>
  </w:style>
  <w:style w:type="paragraph" w:customStyle="1" w:styleId="17E27BB4CCC54935A49D91119B5C817A">
    <w:name w:val="17E27BB4CCC54935A49D91119B5C817A"/>
  </w:style>
  <w:style w:type="paragraph" w:customStyle="1" w:styleId="276F8BE36E9C4C6DA82C863CEF4A0869">
    <w:name w:val="276F8BE36E9C4C6DA82C863CEF4A0869"/>
  </w:style>
  <w:style w:type="paragraph" w:customStyle="1" w:styleId="614E1821F4974DB3A3731909CA50C5BE">
    <w:name w:val="614E1821F4974DB3A3731909CA50C5BE"/>
  </w:style>
  <w:style w:type="paragraph" w:customStyle="1" w:styleId="CF6D3483CCDB42D5894D5408FD2D5EB3">
    <w:name w:val="CF6D3483CCDB42D5894D5408FD2D5EB3"/>
  </w:style>
  <w:style w:type="paragraph" w:customStyle="1" w:styleId="50460457272747368FAEEB5F58CAC0CF">
    <w:name w:val="50460457272747368FAEEB5F58CAC0CF"/>
  </w:style>
  <w:style w:type="paragraph" w:customStyle="1" w:styleId="1B9DFEFA501D4C6388E6291476D0E8A4">
    <w:name w:val="1B9DFEFA501D4C6388E6291476D0E8A4"/>
  </w:style>
  <w:style w:type="paragraph" w:styleId="Listapunktowana">
    <w:name w:val="List Bullet"/>
    <w:basedOn w:val="Normalny"/>
    <w:uiPriority w:val="10"/>
    <w:unhideWhenUsed/>
    <w:qFormat/>
    <w:pPr>
      <w:numPr>
        <w:numId w:val="1"/>
      </w:numPr>
      <w:spacing w:before="120" w:after="200" w:line="264" w:lineRule="auto"/>
    </w:pPr>
    <w:rPr>
      <w:rFonts w:eastAsiaTheme="minorHAnsi"/>
      <w:color w:val="595959" w:themeColor="text1" w:themeTint="A6"/>
      <w:kern w:val="0"/>
      <w:lang w:eastAsia="en-US"/>
      <w14:ligatures w14:val="none"/>
    </w:rPr>
  </w:style>
  <w:style w:type="paragraph" w:customStyle="1" w:styleId="FB978715C3A0416AB9EDC729EEEDBAA3">
    <w:name w:val="FB978715C3A0416AB9EDC729EEEDBAA3"/>
  </w:style>
  <w:style w:type="paragraph" w:customStyle="1" w:styleId="BFA7B1AA622A4CC2B63CC036D2DD4EE5">
    <w:name w:val="BFA7B1AA622A4CC2B63CC036D2DD4EE5"/>
  </w:style>
  <w:style w:type="paragraph" w:customStyle="1" w:styleId="54C93025F29842DBB30ED3EAA02569BE">
    <w:name w:val="54C93025F29842DBB30ED3EAA02569BE"/>
  </w:style>
  <w:style w:type="paragraph" w:customStyle="1" w:styleId="F597459C37194B87838E408A962EB080">
    <w:name w:val="F597459C37194B87838E408A962EB080"/>
    <w:rsid w:val="00FB4B36"/>
  </w:style>
  <w:style w:type="paragraph" w:customStyle="1" w:styleId="14C68A25DE2549898A8AC1FDB4266582">
    <w:name w:val="14C68A25DE2549898A8AC1FDB4266582"/>
    <w:rsid w:val="00FB4B36"/>
  </w:style>
  <w:style w:type="paragraph" w:customStyle="1" w:styleId="3D63E0341CEF438EB941F87BE71CE719">
    <w:name w:val="3D63E0341CEF438EB941F87BE71CE719"/>
    <w:rsid w:val="00FB4B36"/>
  </w:style>
  <w:style w:type="paragraph" w:customStyle="1" w:styleId="24230DE3DC834741BBBF8673EFF9CC1F">
    <w:name w:val="24230DE3DC834741BBBF8673EFF9CC1F"/>
    <w:rsid w:val="00FB4B36"/>
  </w:style>
  <w:style w:type="paragraph" w:customStyle="1" w:styleId="A025C83CDCA643E0B5811803D6A21779">
    <w:name w:val="A025C83CDCA643E0B5811803D6A21779"/>
    <w:rsid w:val="00FB4B36"/>
  </w:style>
  <w:style w:type="paragraph" w:customStyle="1" w:styleId="80BD0792C7384FC5A7E6BD24754097B3">
    <w:name w:val="80BD0792C7384FC5A7E6BD24754097B3"/>
    <w:rsid w:val="00FB4B36"/>
  </w:style>
  <w:style w:type="paragraph" w:customStyle="1" w:styleId="FFC10A11C9BD487787178A27B8BD103A">
    <w:name w:val="FFC10A11C9BD487787178A27B8BD103A"/>
    <w:rsid w:val="00FB4B36"/>
  </w:style>
  <w:style w:type="paragraph" w:customStyle="1" w:styleId="CC348CC640C140B58AC9945F4FB1C84B">
    <w:name w:val="CC348CC640C140B58AC9945F4FB1C84B"/>
    <w:rsid w:val="00FB4B36"/>
  </w:style>
  <w:style w:type="paragraph" w:customStyle="1" w:styleId="E4668A7E0313478AA2616EF23F6C05A7">
    <w:name w:val="E4668A7E0313478AA2616EF23F6C05A7"/>
    <w:rsid w:val="00FB4B36"/>
  </w:style>
  <w:style w:type="paragraph" w:customStyle="1" w:styleId="B343E3284D0F4AA7BFFB990E9FE4871E">
    <w:name w:val="B343E3284D0F4AA7BFFB990E9FE4871E"/>
    <w:rsid w:val="00FB4B36"/>
  </w:style>
  <w:style w:type="paragraph" w:customStyle="1" w:styleId="1300F73862374D51AE6C9A4C8D4E05DF">
    <w:name w:val="1300F73862374D51AE6C9A4C8D4E05DF"/>
    <w:rsid w:val="00FB4B36"/>
  </w:style>
  <w:style w:type="paragraph" w:customStyle="1" w:styleId="110BB3D7622340A0A17C667A32133AA7">
    <w:name w:val="110BB3D7622340A0A17C667A32133AA7"/>
    <w:rsid w:val="00FB4B36"/>
  </w:style>
  <w:style w:type="paragraph" w:customStyle="1" w:styleId="42C29D28D36949E398F92A68327F3798">
    <w:name w:val="42C29D28D36949E398F92A68327F3798"/>
    <w:rsid w:val="00FB4B36"/>
  </w:style>
  <w:style w:type="paragraph" w:customStyle="1" w:styleId="4E03581682AD4F2180B3B0182774C2D2">
    <w:name w:val="4E03581682AD4F2180B3B0182774C2D2"/>
    <w:rsid w:val="00FB4B36"/>
  </w:style>
  <w:style w:type="paragraph" w:customStyle="1" w:styleId="3213E6DCC19747A5AF6DA95A68C7E7D8">
    <w:name w:val="3213E6DCC19747A5AF6DA95A68C7E7D8"/>
    <w:rsid w:val="00FB4B36"/>
  </w:style>
  <w:style w:type="paragraph" w:customStyle="1" w:styleId="462AE2F1FE73486899885E604E3936C5">
    <w:name w:val="462AE2F1FE73486899885E604E3936C5"/>
    <w:rsid w:val="00FB4B36"/>
  </w:style>
  <w:style w:type="paragraph" w:customStyle="1" w:styleId="E3D58045D09A4BA29E4401B8834983CA">
    <w:name w:val="E3D58045D09A4BA29E4401B8834983CA"/>
    <w:rsid w:val="00FB4B36"/>
  </w:style>
  <w:style w:type="paragraph" w:customStyle="1" w:styleId="9E3D417FB4094050842993F25EDC6B06">
    <w:name w:val="9E3D417FB4094050842993F25EDC6B06"/>
    <w:rsid w:val="00FB4B36"/>
  </w:style>
  <w:style w:type="paragraph" w:customStyle="1" w:styleId="B95C5F79E24B49ECB33A39CB10791319">
    <w:name w:val="B95C5F79E24B49ECB33A39CB10791319"/>
    <w:rsid w:val="00FB4B36"/>
  </w:style>
  <w:style w:type="paragraph" w:customStyle="1" w:styleId="F8D52A0079F346148797437A34DC208B">
    <w:name w:val="F8D52A0079F346148797437A34DC208B"/>
    <w:rsid w:val="00FB4B36"/>
  </w:style>
  <w:style w:type="paragraph" w:customStyle="1" w:styleId="E754B61E128F45F59CE64DC19216D748">
    <w:name w:val="E754B61E128F45F59CE64DC19216D748"/>
    <w:rsid w:val="00FB4B36"/>
  </w:style>
  <w:style w:type="paragraph" w:customStyle="1" w:styleId="6B2F450ADEE24C05BD36345577716C0D">
    <w:name w:val="6B2F450ADEE24C05BD36345577716C0D"/>
    <w:rsid w:val="00FB4B36"/>
  </w:style>
  <w:style w:type="paragraph" w:customStyle="1" w:styleId="CC3BE1917ADE460F9D59EB8F824C9629">
    <w:name w:val="CC3BE1917ADE460F9D59EB8F824C9629"/>
    <w:rsid w:val="00FB4B36"/>
  </w:style>
  <w:style w:type="paragraph" w:customStyle="1" w:styleId="AA4F7308783B4DC4831FF919B6FDBA11">
    <w:name w:val="AA4F7308783B4DC4831FF919B6FDBA11"/>
    <w:rsid w:val="00FB4B36"/>
  </w:style>
  <w:style w:type="paragraph" w:customStyle="1" w:styleId="5E9E57B897904287A841DAFFFF30DFD7">
    <w:name w:val="5E9E57B897904287A841DAFFFF30DFD7"/>
    <w:rsid w:val="00FB4B36"/>
  </w:style>
  <w:style w:type="paragraph" w:customStyle="1" w:styleId="6468DDA65C21439EA97A057588CF7BCF">
    <w:name w:val="6468DDA65C21439EA97A057588CF7BCF"/>
    <w:rsid w:val="00FB4B36"/>
  </w:style>
  <w:style w:type="paragraph" w:customStyle="1" w:styleId="EE446DC5E7C64E3F97BF23114AA1437E">
    <w:name w:val="EE446DC5E7C64E3F97BF23114AA1437E"/>
    <w:rsid w:val="00FB4B36"/>
  </w:style>
  <w:style w:type="paragraph" w:customStyle="1" w:styleId="E2921F60CC7C4BF0BBE9E33650862503">
    <w:name w:val="E2921F60CC7C4BF0BBE9E33650862503"/>
    <w:rsid w:val="00FB4B36"/>
  </w:style>
  <w:style w:type="paragraph" w:customStyle="1" w:styleId="53F45A71FFFA4474AAD776E062553C6A">
    <w:name w:val="53F45A71FFFA4474AAD776E062553C6A"/>
    <w:rsid w:val="00FB4B36"/>
  </w:style>
  <w:style w:type="paragraph" w:customStyle="1" w:styleId="23DA2E84C281475FAB362C6380DDBF2A">
    <w:name w:val="23DA2E84C281475FAB362C6380DDBF2A"/>
    <w:rsid w:val="00FB4B36"/>
  </w:style>
  <w:style w:type="paragraph" w:customStyle="1" w:styleId="9704CB52A5BE4C9DAEDCAB362FA52C70">
    <w:name w:val="9704CB52A5BE4C9DAEDCAB362FA52C70"/>
    <w:rsid w:val="00FB4B36"/>
  </w:style>
  <w:style w:type="paragraph" w:customStyle="1" w:styleId="6333FF1D94554B62888FA1092F10C6AB">
    <w:name w:val="6333FF1D94554B62888FA1092F10C6AB"/>
    <w:rsid w:val="00FB4B3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{D8A8E675-A5D3-42E9-8037-193A5CC9497E}tf02835058_win32</Template>
  <TotalTime>97</TotalTime>
  <Pages>6</Pages>
  <Words>199</Words>
  <Characters>1196</Characters>
  <Application>Microsoft Office Word</Application>
  <DocSecurity>0</DocSecurity>
  <Lines>9</Lines>
  <Paragraphs>2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Justyna</cp:lastModifiedBy>
  <cp:revision>4</cp:revision>
  <dcterms:created xsi:type="dcterms:W3CDTF">2024-01-15T17:27:00Z</dcterms:created>
  <dcterms:modified xsi:type="dcterms:W3CDTF">2024-01-15T19:05:00Z</dcterms:modified>
</cp:coreProperties>
</file>